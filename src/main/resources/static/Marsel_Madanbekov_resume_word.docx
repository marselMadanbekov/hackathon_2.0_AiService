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A3E6" w14:textId="0DD4B3DB" w:rsidR="004F4796" w:rsidRDefault="00372664" w:rsidP="004F4796">
      <w:pPr>
        <w:pStyle w:val="GraphicAnchor"/>
      </w:pPr>
      <w:r w:rsidRPr="00BF119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B40EFA" wp14:editId="43F7DD85">
                <wp:simplePos x="0" y="0"/>
                <wp:positionH relativeFrom="column">
                  <wp:posOffset>-457201</wp:posOffset>
                </wp:positionH>
                <wp:positionV relativeFrom="paragraph">
                  <wp:posOffset>-355127</wp:posOffset>
                </wp:positionV>
                <wp:extent cx="7772401" cy="1004506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1" cy="10045065"/>
                          <a:chOff x="-1" y="0"/>
                          <a:chExt cx="7772401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-1" y="0"/>
                            <a:ext cx="7772401" cy="3425825"/>
                            <a:chOff x="-1" y="0"/>
                            <a:chExt cx="7794581" cy="3427453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" y="1780897"/>
                              <a:ext cx="3337488" cy="164655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069BEB3" id="Group 4" o:spid="_x0000_s1026" alt="&quot;&quot;" style="position:absolute;margin-left:-36pt;margin-top:-27.95pt;width:612pt;height:790.95pt;z-index:-251655168;mso-height-relative:margin" coordorigin="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">
                <v:group id="Group 129" o:spid="_x0000_s1027" alt="&quot;&quot;" style="position:absolute;width:77724;height:34258" coordorigin="" coordsize="77945,3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08;width:33374;height:1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alt="&quot;&quot;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085"/>
        <w:gridCol w:w="5555"/>
      </w:tblGrid>
      <w:tr w:rsidR="00E37723" w:rsidRPr="004B4147" w14:paraId="49F38E43" w14:textId="77777777" w:rsidTr="006B05E2">
        <w:trPr>
          <w:trHeight w:val="1969"/>
        </w:trPr>
        <w:tc>
          <w:tcPr>
            <w:tcW w:w="2160" w:type="dxa"/>
          </w:tcPr>
          <w:p w14:paraId="5E228EC3" w14:textId="3404988C" w:rsidR="00E37723" w:rsidRPr="00BF1190" w:rsidRDefault="002F3D7A" w:rsidP="00FE715C">
            <w:r>
              <w:rPr>
                <w:noProof/>
                <w:lang w:eastAsia="en-AU"/>
              </w:rPr>
              <w:drawing>
                <wp:anchor distT="0" distB="0" distL="114300" distR="114300" simplePos="0" relativeHeight="251667456" behindDoc="1" locked="0" layoutInCell="1" allowOverlap="1" wp14:anchorId="31A23228" wp14:editId="71E91E8F">
                  <wp:simplePos x="0" y="0"/>
                  <wp:positionH relativeFrom="column">
                    <wp:posOffset>118957</wp:posOffset>
                  </wp:positionH>
                  <wp:positionV relativeFrom="paragraph">
                    <wp:posOffset>54795</wp:posOffset>
                  </wp:positionV>
                  <wp:extent cx="969433" cy="1100750"/>
                  <wp:effectExtent l="133350" t="57150" r="78740" b="137795"/>
                  <wp:wrapNone/>
                  <wp:docPr id="214737652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376522" name="Рисунок 214737652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433" cy="11007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40" w:type="dxa"/>
            <w:gridSpan w:val="2"/>
          </w:tcPr>
          <w:p w14:paraId="6ECBB15E" w14:textId="463F34D1" w:rsidR="00E37723" w:rsidRDefault="002A310C" w:rsidP="00B20DFA">
            <w:pPr>
              <w:pStyle w:val="ab"/>
            </w:pPr>
            <w:r>
              <w:t>Marsel</w:t>
            </w:r>
          </w:p>
          <w:p w14:paraId="17605DE2" w14:textId="40D30C4A" w:rsidR="00E37723" w:rsidRDefault="002A310C" w:rsidP="00B20DFA">
            <w:pPr>
              <w:pStyle w:val="ad"/>
            </w:pPr>
            <w:r>
              <w:t>Madanbekov</w:t>
            </w:r>
          </w:p>
          <w:p w14:paraId="66FE6EF5" w14:textId="293542CF" w:rsidR="00E37723" w:rsidRPr="009C7FDE" w:rsidRDefault="00C8417B" w:rsidP="00C8417B">
            <w:pPr>
              <w:pStyle w:val="Jobtitle"/>
              <w:spacing w:before="0"/>
            </w:pPr>
            <w:r>
              <w:t>JAVA SOFTWARE ENGINEER</w:t>
            </w:r>
          </w:p>
        </w:tc>
      </w:tr>
      <w:tr w:rsidR="00AB719B" w:rsidRPr="00997E86" w14:paraId="13D2A1E5" w14:textId="77777777" w:rsidTr="002F3D7A">
        <w:trPr>
          <w:trHeight w:val="281"/>
        </w:trPr>
        <w:tc>
          <w:tcPr>
            <w:tcW w:w="5245" w:type="dxa"/>
            <w:gridSpan w:val="2"/>
            <w:shd w:val="clear" w:color="auto" w:fill="auto"/>
            <w:vAlign w:val="center"/>
          </w:tcPr>
          <w:p w14:paraId="1FA57157" w14:textId="77777777" w:rsidR="00AB719B" w:rsidRPr="004447E8" w:rsidRDefault="00AB719B" w:rsidP="002F3D7A">
            <w:pPr>
              <w:ind w:left="851" w:hanging="284"/>
            </w:pPr>
          </w:p>
        </w:tc>
        <w:tc>
          <w:tcPr>
            <w:tcW w:w="5555" w:type="dxa"/>
            <w:vAlign w:val="center"/>
          </w:tcPr>
          <w:p w14:paraId="28F9D7A5" w14:textId="77777777" w:rsidR="00AB719B" w:rsidRDefault="00AB719B" w:rsidP="000C115E"/>
        </w:tc>
      </w:tr>
      <w:tr w:rsidR="00AB719B" w:rsidRPr="00997E86" w14:paraId="096902A2" w14:textId="77777777" w:rsidTr="002F3D7A">
        <w:trPr>
          <w:trHeight w:val="439"/>
        </w:trPr>
        <w:tc>
          <w:tcPr>
            <w:tcW w:w="5245" w:type="dxa"/>
            <w:gridSpan w:val="2"/>
          </w:tcPr>
          <w:p w14:paraId="12999693" w14:textId="69C57C86" w:rsidR="00AB719B" w:rsidRPr="009C3D9E" w:rsidRDefault="002A310C" w:rsidP="002F3D7A">
            <w:pPr>
              <w:pStyle w:val="Contact"/>
              <w:spacing w:before="0" w:after="0"/>
              <w:ind w:left="851" w:hanging="284"/>
            </w:pPr>
            <w:r>
              <w:t>+996 709 33 49 79</w:t>
            </w:r>
          </w:p>
        </w:tc>
        <w:tc>
          <w:tcPr>
            <w:tcW w:w="5555" w:type="dxa"/>
          </w:tcPr>
          <w:p w14:paraId="29324AB6" w14:textId="75595BA2" w:rsidR="00AB719B" w:rsidRPr="00372664" w:rsidRDefault="00372664" w:rsidP="00372664">
            <w:pPr>
              <w:pStyle w:val="Contact"/>
              <w:spacing w:before="0" w:after="0"/>
              <w:rPr>
                <w:sz w:val="32"/>
                <w:szCs w:val="24"/>
              </w:rPr>
            </w:pPr>
            <w:r w:rsidRPr="00372664">
              <w:rPr>
                <w:sz w:val="40"/>
                <w:szCs w:val="32"/>
              </w:rPr>
              <w:t>EDUCATION</w:t>
            </w:r>
          </w:p>
        </w:tc>
      </w:tr>
      <w:tr w:rsidR="00AB719B" w:rsidRPr="00997E86" w14:paraId="455F7F36" w14:textId="77777777" w:rsidTr="002F3D7A">
        <w:trPr>
          <w:trHeight w:val="439"/>
        </w:trPr>
        <w:tc>
          <w:tcPr>
            <w:tcW w:w="5245" w:type="dxa"/>
            <w:gridSpan w:val="2"/>
          </w:tcPr>
          <w:p w14:paraId="1C96C484" w14:textId="0856F0AB" w:rsidR="00AB719B" w:rsidRPr="0073447E" w:rsidRDefault="00000000" w:rsidP="002F3D7A">
            <w:pPr>
              <w:pStyle w:val="Contact"/>
              <w:spacing w:before="0" w:after="0"/>
              <w:ind w:left="851" w:hanging="284"/>
              <w:rPr>
                <w:rFonts w:cs="Arial"/>
                <w:szCs w:val="22"/>
              </w:rPr>
            </w:pPr>
            <w:hyperlink r:id="rId11" w:history="1">
              <w:r w:rsidR="0073447E" w:rsidRPr="0073447E">
                <w:rPr>
                  <w:rStyle w:val="af"/>
                  <w:rFonts w:cs="Arial"/>
                  <w:color w:val="000000" w:themeColor="text1"/>
                  <w:szCs w:val="22"/>
                </w:rPr>
                <w:t>marsel.madanbekov1@gmail.com</w:t>
              </w:r>
            </w:hyperlink>
          </w:p>
        </w:tc>
        <w:tc>
          <w:tcPr>
            <w:tcW w:w="5555" w:type="dxa"/>
          </w:tcPr>
          <w:p w14:paraId="5EFDB040" w14:textId="77777777" w:rsidR="00AB719B" w:rsidRPr="00372664" w:rsidRDefault="00AB719B" w:rsidP="00372664">
            <w:pPr>
              <w:pStyle w:val="Contact"/>
              <w:spacing w:before="0" w:after="0"/>
              <w:rPr>
                <w:sz w:val="32"/>
                <w:szCs w:val="24"/>
              </w:rPr>
            </w:pPr>
          </w:p>
        </w:tc>
      </w:tr>
      <w:tr w:rsidR="00AB719B" w:rsidRPr="00CD2FD2" w14:paraId="7CAF0AA2" w14:textId="77777777" w:rsidTr="002F3D7A">
        <w:trPr>
          <w:trHeight w:val="439"/>
        </w:trPr>
        <w:tc>
          <w:tcPr>
            <w:tcW w:w="5245" w:type="dxa"/>
            <w:gridSpan w:val="2"/>
          </w:tcPr>
          <w:p w14:paraId="7BA00D09" w14:textId="260D6DEE" w:rsidR="00AB719B" w:rsidRPr="009C3D9E" w:rsidRDefault="002A310C" w:rsidP="002F3D7A">
            <w:pPr>
              <w:pStyle w:val="Contact"/>
              <w:ind w:left="851" w:hanging="284"/>
            </w:pPr>
            <w:r>
              <w:t>Bishkek</w:t>
            </w:r>
          </w:p>
        </w:tc>
        <w:tc>
          <w:tcPr>
            <w:tcW w:w="5555" w:type="dxa"/>
          </w:tcPr>
          <w:p w14:paraId="46210AFB" w14:textId="2411AAAC" w:rsidR="00372664" w:rsidRPr="00372664" w:rsidRDefault="00372664" w:rsidP="00D35953">
            <w:pPr>
              <w:pStyle w:val="Cont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72664">
              <w:rPr>
                <w:rStyle w:val="fontstyle01"/>
                <w:rFonts w:ascii="Arial" w:hAnsi="Arial" w:cs="Arial"/>
                <w:sz w:val="20"/>
                <w:szCs w:val="20"/>
              </w:rPr>
              <w:t>Kyrgyz-Turkish Manas University</w:t>
            </w:r>
          </w:p>
        </w:tc>
      </w:tr>
      <w:tr w:rsidR="00AB719B" w:rsidRPr="00997E86" w14:paraId="7FE10186" w14:textId="77777777" w:rsidTr="002F3D7A">
        <w:trPr>
          <w:trHeight w:val="439"/>
        </w:trPr>
        <w:tc>
          <w:tcPr>
            <w:tcW w:w="5245" w:type="dxa"/>
            <w:gridSpan w:val="2"/>
          </w:tcPr>
          <w:p w14:paraId="6237E5AE" w14:textId="25A2044F" w:rsidR="00AB719B" w:rsidRPr="009C3D9E" w:rsidRDefault="00000000" w:rsidP="002F3D7A">
            <w:pPr>
              <w:pStyle w:val="Contact"/>
              <w:ind w:left="851" w:hanging="284"/>
            </w:pPr>
            <w:hyperlink r:id="rId12" w:history="1">
              <w:r w:rsidR="0073447E" w:rsidRPr="0021547C">
                <w:rPr>
                  <w:rStyle w:val="af"/>
                  <w:color w:val="000000" w:themeColor="text1"/>
                </w:rPr>
                <w:t>https://github.com/marselMadanbekov</w:t>
              </w:r>
            </w:hyperlink>
          </w:p>
        </w:tc>
        <w:tc>
          <w:tcPr>
            <w:tcW w:w="5555" w:type="dxa"/>
          </w:tcPr>
          <w:p w14:paraId="157335BB" w14:textId="03F38622" w:rsidR="00AB719B" w:rsidRPr="009C3D9E" w:rsidRDefault="00372664" w:rsidP="00D35953">
            <w:pPr>
              <w:pStyle w:val="Contact"/>
            </w:pPr>
            <w:r>
              <w:t xml:space="preserve">Computer </w:t>
            </w:r>
            <w:r w:rsidR="00B545E8">
              <w:t>E</w:t>
            </w:r>
            <w:r>
              <w:t>ngineering</w:t>
            </w:r>
          </w:p>
        </w:tc>
      </w:tr>
      <w:tr w:rsidR="00AB719B" w:rsidRPr="00997E86" w14:paraId="2313CADD" w14:textId="77777777" w:rsidTr="002F3D7A">
        <w:trPr>
          <w:trHeight w:val="439"/>
        </w:trPr>
        <w:tc>
          <w:tcPr>
            <w:tcW w:w="5245" w:type="dxa"/>
            <w:gridSpan w:val="2"/>
          </w:tcPr>
          <w:p w14:paraId="76047387" w14:textId="7B66D164" w:rsidR="00AB719B" w:rsidRPr="009C3D9E" w:rsidRDefault="00000000" w:rsidP="002F3D7A">
            <w:pPr>
              <w:pStyle w:val="Contact"/>
              <w:ind w:left="851" w:hanging="284"/>
            </w:pPr>
            <w:hyperlink r:id="rId13" w:history="1">
              <w:r w:rsidR="00372664" w:rsidRPr="0073447E">
                <w:rPr>
                  <w:rStyle w:val="af"/>
                  <w:color w:val="000000" w:themeColor="text1"/>
                </w:rPr>
                <w:t>https://t.me/MarselMadanbekov</w:t>
              </w:r>
            </w:hyperlink>
          </w:p>
        </w:tc>
        <w:tc>
          <w:tcPr>
            <w:tcW w:w="5555" w:type="dxa"/>
          </w:tcPr>
          <w:p w14:paraId="23D0FA01" w14:textId="7F0BEA12" w:rsidR="00372664" w:rsidRPr="009C3D9E" w:rsidRDefault="00372664" w:rsidP="00D35953">
            <w:pPr>
              <w:pStyle w:val="Contact"/>
            </w:pPr>
            <w:r>
              <w:t>September 2019 – June 2024</w:t>
            </w:r>
          </w:p>
        </w:tc>
      </w:tr>
      <w:tr w:rsidR="006B58D2" w:rsidRPr="00997E86" w14:paraId="41462264" w14:textId="77777777" w:rsidTr="00372664">
        <w:trPr>
          <w:trHeight w:val="113"/>
        </w:trPr>
        <w:tc>
          <w:tcPr>
            <w:tcW w:w="10800" w:type="dxa"/>
            <w:gridSpan w:val="3"/>
            <w:vAlign w:val="center"/>
          </w:tcPr>
          <w:p w14:paraId="740364FD" w14:textId="2C73F091" w:rsidR="006B58D2" w:rsidRPr="00997E86" w:rsidRDefault="002F3D7A" w:rsidP="00AB719B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C70ED36" wp14:editId="47C548C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-1104265</wp:posOffset>
                  </wp:positionV>
                  <wp:extent cx="172720" cy="172720"/>
                  <wp:effectExtent l="0" t="0" r="0" b="0"/>
                  <wp:wrapNone/>
                  <wp:docPr id="1854049330" name="Рисунок 3" descr="Конвер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049330" name="Рисунок 1854049330" descr="Конвер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E25DBCC" wp14:editId="0EA414DA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-852170</wp:posOffset>
                  </wp:positionV>
                  <wp:extent cx="195580" cy="195580"/>
                  <wp:effectExtent l="0" t="0" r="0" b="0"/>
                  <wp:wrapNone/>
                  <wp:docPr id="1198061367" name="Рисунок 4" descr="Мар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61367" name="Рисунок 1198061367" descr="Маркер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93619BF" wp14:editId="4A724B1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-1383665</wp:posOffset>
                  </wp:positionV>
                  <wp:extent cx="155575" cy="155575"/>
                  <wp:effectExtent l="0" t="0" r="0" b="0"/>
                  <wp:wrapNone/>
                  <wp:docPr id="156597422" name="Рисунок 2" descr="Телефонная труб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7422" name="Рисунок 156597422" descr="Телефонная трубка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7EAA191" wp14:editId="5CE8B8DA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-545465</wp:posOffset>
                  </wp:positionV>
                  <wp:extent cx="175895" cy="175895"/>
                  <wp:effectExtent l="0" t="0" r="0" b="0"/>
                  <wp:wrapNone/>
                  <wp:docPr id="14906337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633777" name="Рисунок 149063377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13509E3" wp14:editId="1DA085B4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-266065</wp:posOffset>
                  </wp:positionV>
                  <wp:extent cx="174625" cy="174625"/>
                  <wp:effectExtent l="0" t="0" r="0" b="0"/>
                  <wp:wrapNone/>
                  <wp:docPr id="692036706" name="Рисунок 5" descr="Отправи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036706" name="Рисунок 692036706" descr="Отправить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796" w:rsidRPr="00997E86" w14:paraId="20E317D5" w14:textId="77777777" w:rsidTr="00B20DFA">
        <w:tc>
          <w:tcPr>
            <w:tcW w:w="10800" w:type="dxa"/>
            <w:gridSpan w:val="3"/>
          </w:tcPr>
          <w:p w14:paraId="78B78EF7" w14:textId="0A9D41D3" w:rsidR="00EF23BC" w:rsidRPr="0073447E" w:rsidRDefault="00BF19FD" w:rsidP="00BF19FD">
            <w:pPr>
              <w:pStyle w:val="1"/>
              <w:rPr>
                <w:lang w:val="ru-KG"/>
              </w:rPr>
            </w:pPr>
            <w:r>
              <w:t>technical skills</w:t>
            </w:r>
          </w:p>
          <w:p w14:paraId="72F8FCC6" w14:textId="0FF164AC" w:rsidR="00BF19FD" w:rsidRDefault="00BF19FD" w:rsidP="00993469">
            <w:pPr>
              <w:pStyle w:val="a"/>
            </w:pPr>
            <w:r>
              <w:t>Programming languages:</w:t>
            </w:r>
            <w:r w:rsidR="00993469">
              <w:rPr>
                <w:lang w:val="ky-KG"/>
              </w:rPr>
              <w:t xml:space="preserve">  </w:t>
            </w:r>
            <w:r>
              <w:t>Java (advanced), C++, Python</w:t>
            </w:r>
          </w:p>
          <w:p w14:paraId="1483C469" w14:textId="6159571E" w:rsidR="00BF19FD" w:rsidRDefault="00BF19FD" w:rsidP="00BF19FD">
            <w:pPr>
              <w:pStyle w:val="a"/>
            </w:pPr>
            <w:r>
              <w:t xml:space="preserve">Java: </w:t>
            </w:r>
          </w:p>
          <w:p w14:paraId="3EADD06D" w14:textId="33D6A8B3" w:rsidR="00BF19FD" w:rsidRPr="00F76D98" w:rsidRDefault="00BF19FD" w:rsidP="00BF19FD">
            <w:pPr>
              <w:pStyle w:val="a"/>
              <w:numPr>
                <w:ilvl w:val="0"/>
                <w:numId w:val="0"/>
              </w:numPr>
              <w:ind w:left="864"/>
            </w:pPr>
            <w:r>
              <w:t>Java CORE, OOP, JDBC, MySQL, Git, GitHub, Spring boot, Spring Security, JPA-Hibernate,</w:t>
            </w:r>
            <w:r w:rsidR="00EC3A50">
              <w:t xml:space="preserve"> REST, Spring MVC </w:t>
            </w:r>
            <w:r>
              <w:t xml:space="preserve">Maven, Postman </w:t>
            </w:r>
          </w:p>
          <w:p w14:paraId="588DC5B5" w14:textId="5692D1D8" w:rsidR="00EF23BC" w:rsidRPr="00F76D98" w:rsidRDefault="00EC3A50" w:rsidP="00EF23BC">
            <w:pPr>
              <w:pStyle w:val="a"/>
            </w:pPr>
            <w:r>
              <w:t>Algorithms, Data Structures</w:t>
            </w:r>
            <w:r w:rsidR="007E1280">
              <w:t>, Angular</w:t>
            </w:r>
          </w:p>
          <w:p w14:paraId="7566A544" w14:textId="76E1222E" w:rsidR="00EC3A50" w:rsidRDefault="00EC3A50" w:rsidP="00993469">
            <w:pPr>
              <w:pStyle w:val="a"/>
            </w:pPr>
            <w:r>
              <w:t>Competitive Programming:</w:t>
            </w:r>
            <w:r w:rsidR="007E1280">
              <w:t xml:space="preserve"> </w:t>
            </w:r>
            <w:r>
              <w:t>LeetCode, ACMP, ICPC</w:t>
            </w:r>
            <w:r w:rsidR="00B545E8">
              <w:t xml:space="preserve"> </w:t>
            </w:r>
            <w:r>
              <w:t>(2022, 2023),</w:t>
            </w:r>
          </w:p>
          <w:p w14:paraId="5416FC6E" w14:textId="50F755F9" w:rsidR="00EC3A50" w:rsidRDefault="00EC3A50" w:rsidP="007E1280">
            <w:pPr>
              <w:pStyle w:val="a"/>
              <w:numPr>
                <w:ilvl w:val="0"/>
                <w:numId w:val="0"/>
              </w:numPr>
              <w:tabs>
                <w:tab w:val="left" w:pos="8020"/>
              </w:tabs>
              <w:ind w:left="3402"/>
            </w:pPr>
            <w:r>
              <w:t>Hackathon DT</w:t>
            </w:r>
            <w:r w:rsidRPr="00EC3A50">
              <w:rPr>
                <w:rFonts w:ascii="Arial" w:hAnsi="Arial" w:cs="Arial"/>
                <w:sz w:val="20"/>
                <w:szCs w:val="16"/>
              </w:rPr>
              <w:t>4</w:t>
            </w:r>
            <w:r w:rsidRPr="00EC3A50">
              <w:rPr>
                <w:rFonts w:cs="Arial"/>
              </w:rPr>
              <w:t>CE</w:t>
            </w:r>
            <w:r>
              <w:rPr>
                <w:rFonts w:ascii="Arial" w:hAnsi="Arial" w:cs="Arial"/>
                <w:sz w:val="20"/>
                <w:szCs w:val="16"/>
              </w:rPr>
              <w:t xml:space="preserve"> (Transparency International 05.05.2023) </w:t>
            </w:r>
            <w:r>
              <w:t>- winner</w:t>
            </w:r>
          </w:p>
          <w:p w14:paraId="056081A4" w14:textId="51F0BE58" w:rsidR="00EF23BC" w:rsidRDefault="00C8417B" w:rsidP="00C8417B">
            <w:pPr>
              <w:pStyle w:val="1"/>
            </w:pPr>
            <w:r>
              <w:t>projects</w:t>
            </w:r>
          </w:p>
          <w:p w14:paraId="7959B167" w14:textId="27AC2596" w:rsidR="00C8417B" w:rsidRPr="00993469" w:rsidRDefault="00C8417B" w:rsidP="002F3D7A">
            <w:pPr>
              <w:spacing w:after="0"/>
              <w:ind w:left="851"/>
              <w:rPr>
                <w:b/>
                <w:bCs/>
                <w:lang w:val="ky-KG"/>
              </w:rPr>
            </w:pPr>
            <w:r w:rsidRPr="00993469">
              <w:rPr>
                <w:b/>
                <w:bCs/>
              </w:rPr>
              <w:t>Administration of the training center</w:t>
            </w:r>
            <w:r w:rsidRPr="00993469">
              <w:rPr>
                <w:b/>
                <w:bCs/>
                <w:lang w:val="ky-KG"/>
              </w:rPr>
              <w:t xml:space="preserve"> - mental arithmetic simulator</w:t>
            </w:r>
          </w:p>
          <w:p w14:paraId="342EE8A3" w14:textId="77777777" w:rsidR="00E74EBA" w:rsidRDefault="00993469" w:rsidP="002F3D7A">
            <w:pPr>
              <w:spacing w:after="0"/>
            </w:pPr>
            <w:r>
              <w:t>Backend (Java):</w:t>
            </w:r>
          </w:p>
          <w:p w14:paraId="6BB634D7" w14:textId="3AB43CFC" w:rsidR="0021547C" w:rsidRDefault="00000000" w:rsidP="002F3D7A">
            <w:pPr>
              <w:spacing w:after="0"/>
            </w:pPr>
            <w:hyperlink r:id="rId23" w:history="1">
              <w:r w:rsidR="0021547C" w:rsidRPr="00150E7A">
                <w:rPr>
                  <w:rStyle w:val="af"/>
                </w:rPr>
                <w:t>https://github.com/marselMadanbekov/academia_backend_1.1.git</w:t>
              </w:r>
            </w:hyperlink>
          </w:p>
          <w:p w14:paraId="4D5C08DD" w14:textId="6341BB2A" w:rsidR="00E74EBA" w:rsidRDefault="00993469" w:rsidP="002F3D7A">
            <w:pPr>
              <w:spacing w:after="0"/>
            </w:pPr>
            <w:r>
              <w:t>Frontend (Angular):</w:t>
            </w:r>
          </w:p>
          <w:p w14:paraId="6A2BA0DA" w14:textId="19BDEE2B" w:rsidR="0021547C" w:rsidRDefault="00000000" w:rsidP="002F3D7A">
            <w:pPr>
              <w:spacing w:after="0"/>
            </w:pPr>
            <w:hyperlink r:id="rId24" w:history="1">
              <w:r w:rsidR="0021547C" w:rsidRPr="00150E7A">
                <w:rPr>
                  <w:rStyle w:val="af"/>
                </w:rPr>
                <w:t>https://github.com/marselMadanbekov/academia_frontend_1.1.git</w:t>
              </w:r>
            </w:hyperlink>
          </w:p>
          <w:p w14:paraId="41654B02" w14:textId="77777777" w:rsidR="0021547C" w:rsidRDefault="0021547C" w:rsidP="002F3D7A">
            <w:pPr>
              <w:spacing w:after="0"/>
            </w:pPr>
          </w:p>
          <w:p w14:paraId="15CABA8E" w14:textId="12DF68CB" w:rsidR="00E74EBA" w:rsidRPr="00E74EBA" w:rsidRDefault="00E74EBA" w:rsidP="00E74EBA">
            <w:pPr>
              <w:pStyle w:val="1"/>
            </w:pPr>
            <w:r>
              <w:t>languages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697"/>
              <w:gridCol w:w="2968"/>
              <w:gridCol w:w="2427"/>
              <w:gridCol w:w="2698"/>
            </w:tblGrid>
            <w:tr w:rsidR="00E74EBA" w14:paraId="58A8ECF5" w14:textId="77777777" w:rsidTr="00E74EBA">
              <w:tc>
                <w:tcPr>
                  <w:tcW w:w="2697" w:type="dxa"/>
                </w:tcPr>
                <w:p w14:paraId="7570199D" w14:textId="2FBC0889" w:rsidR="00E74EBA" w:rsidRDefault="00E74EBA" w:rsidP="00E74EBA">
                  <w:r>
                    <w:t>English</w:t>
                  </w:r>
                  <w:r>
                    <w:rPr>
                      <w:lang w:val="ky-KG"/>
                    </w:rPr>
                    <w:t xml:space="preserve"> </w:t>
                  </w:r>
                  <w:r>
                    <w:t>(Intermediate)</w:t>
                  </w:r>
                </w:p>
              </w:tc>
              <w:tc>
                <w:tcPr>
                  <w:tcW w:w="2968" w:type="dxa"/>
                </w:tcPr>
                <w:p w14:paraId="68939292" w14:textId="1A3649DB" w:rsidR="00E74EBA" w:rsidRDefault="00E74EBA" w:rsidP="00E74EBA">
                  <w:r>
                    <w:t>Turkish</w:t>
                  </w:r>
                  <w:r>
                    <w:rPr>
                      <w:lang w:val="ky-KG"/>
                    </w:rPr>
                    <w:t xml:space="preserve"> </w:t>
                  </w:r>
                  <w:r>
                    <w:t>(Upper-Intermediate)</w:t>
                  </w:r>
                </w:p>
              </w:tc>
              <w:tc>
                <w:tcPr>
                  <w:tcW w:w="2427" w:type="dxa"/>
                </w:tcPr>
                <w:p w14:paraId="006AE999" w14:textId="7182CE98" w:rsidR="00E74EBA" w:rsidRDefault="00E74EBA" w:rsidP="00E74EBA">
                  <w:r>
                    <w:t>Russian (Advanced)</w:t>
                  </w:r>
                </w:p>
              </w:tc>
              <w:tc>
                <w:tcPr>
                  <w:tcW w:w="2698" w:type="dxa"/>
                </w:tcPr>
                <w:p w14:paraId="20903E0B" w14:textId="2977BECC" w:rsidR="00E74EBA" w:rsidRDefault="00E74EBA" w:rsidP="00E74EBA">
                  <w:r>
                    <w:t>Kyrgyz (Native)</w:t>
                  </w:r>
                </w:p>
              </w:tc>
            </w:tr>
          </w:tbl>
          <w:p w14:paraId="3A30FFE1" w14:textId="77777777" w:rsidR="004F4796" w:rsidRDefault="004F4796" w:rsidP="00EF23BC">
            <w:pPr>
              <w:pStyle w:val="2"/>
              <w:rPr>
                <w:lang w:val="ky-KG"/>
              </w:rPr>
            </w:pPr>
          </w:p>
          <w:p w14:paraId="2C70095A" w14:textId="77A64398" w:rsidR="00E74EBA" w:rsidRDefault="00E74EBA" w:rsidP="00E74EBA">
            <w:pPr>
              <w:pStyle w:val="1"/>
            </w:pPr>
            <w:r>
              <w:t>About me</w:t>
            </w:r>
          </w:p>
          <w:p w14:paraId="728B7F4B" w14:textId="725CF5A0" w:rsidR="00E74EBA" w:rsidRPr="00E74EBA" w:rsidRDefault="00E74EBA" w:rsidP="00E74EBA">
            <w:pPr>
              <w:rPr>
                <w:lang w:val="ky-KG"/>
              </w:rPr>
            </w:pPr>
            <w:r w:rsidRPr="00E74EBA">
              <w:rPr>
                <w:lang w:val="ky-KG"/>
              </w:rPr>
              <w:t>Winner of the city Olympiad in Mathematics</w:t>
            </w:r>
            <w:r>
              <w:rPr>
                <w:lang w:val="ky-KG"/>
              </w:rPr>
              <w:t xml:space="preserve"> (2017)</w:t>
            </w:r>
          </w:p>
          <w:p w14:paraId="56088BAC" w14:textId="1D928CF5" w:rsidR="00E74EBA" w:rsidRPr="00E74EBA" w:rsidRDefault="00E74EBA" w:rsidP="00E74EBA">
            <w:pPr>
              <w:rPr>
                <w:lang w:val="ky-KG"/>
              </w:rPr>
            </w:pPr>
            <w:r w:rsidRPr="00E74EBA">
              <w:t>School President</w:t>
            </w:r>
            <w:r>
              <w:rPr>
                <w:lang w:val="ky-KG"/>
              </w:rPr>
              <w:t xml:space="preserve"> (2018-2019)</w:t>
            </w:r>
          </w:p>
        </w:tc>
      </w:tr>
      <w:tr w:rsidR="00C8417B" w:rsidRPr="00997E86" w14:paraId="617025C8" w14:textId="77777777" w:rsidTr="00B20DFA">
        <w:tc>
          <w:tcPr>
            <w:tcW w:w="10800" w:type="dxa"/>
            <w:gridSpan w:val="3"/>
          </w:tcPr>
          <w:p w14:paraId="15F48A73" w14:textId="44F77443" w:rsidR="00C8417B" w:rsidRPr="00E74EBA" w:rsidRDefault="00E74EBA" w:rsidP="00E74EBA">
            <w:pPr>
              <w:rPr>
                <w:lang w:val="ru-KG"/>
              </w:rPr>
            </w:pPr>
            <w:r>
              <w:t>M</w:t>
            </w:r>
            <w:r w:rsidRPr="00E74EBA">
              <w:rPr>
                <w:lang w:val="ru-KG"/>
              </w:rPr>
              <w:t>ath</w:t>
            </w:r>
            <w:r>
              <w:t>em</w:t>
            </w:r>
            <w:r w:rsidR="00B545E8">
              <w:t>a</w:t>
            </w:r>
            <w:r>
              <w:t>tic</w:t>
            </w:r>
            <w:r w:rsidR="00B545E8">
              <w:t>s</w:t>
            </w:r>
            <w:r w:rsidRPr="00E74EBA">
              <w:rPr>
                <w:lang w:val="ru-KG"/>
              </w:rPr>
              <w:t xml:space="preserve"> </w:t>
            </w:r>
            <w:r w:rsidR="00B545E8">
              <w:t>T</w:t>
            </w:r>
            <w:r w:rsidRPr="00E74EBA">
              <w:rPr>
                <w:lang w:val="ru-KG"/>
              </w:rPr>
              <w:t>utor</w:t>
            </w:r>
          </w:p>
        </w:tc>
      </w:tr>
    </w:tbl>
    <w:p w14:paraId="431611C2" w14:textId="77777777" w:rsidR="005A20B8" w:rsidRDefault="005A20B8"/>
    <w:sectPr w:rsidR="005A20B8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B8D8" w14:textId="77777777" w:rsidR="00FF2564" w:rsidRDefault="00FF2564" w:rsidP="00B21D64">
      <w:pPr>
        <w:spacing w:after="0" w:line="240" w:lineRule="auto"/>
      </w:pPr>
      <w:r>
        <w:separator/>
      </w:r>
    </w:p>
  </w:endnote>
  <w:endnote w:type="continuationSeparator" w:id="0">
    <w:p w14:paraId="0D5ADEEA" w14:textId="77777777" w:rsidR="00FF2564" w:rsidRDefault="00FF256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Sans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4D7B" w14:textId="77777777" w:rsidR="00FF2564" w:rsidRDefault="00FF2564" w:rsidP="00B21D64">
      <w:pPr>
        <w:spacing w:after="0" w:line="240" w:lineRule="auto"/>
      </w:pPr>
      <w:r>
        <w:separator/>
      </w:r>
    </w:p>
  </w:footnote>
  <w:footnote w:type="continuationSeparator" w:id="0">
    <w:p w14:paraId="01FFBE62" w14:textId="77777777" w:rsidR="00FF2564" w:rsidRDefault="00FF2564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a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3769553">
    <w:abstractNumId w:val="6"/>
  </w:num>
  <w:num w:numId="2" w16cid:durableId="1309557578">
    <w:abstractNumId w:val="8"/>
  </w:num>
  <w:num w:numId="3" w16cid:durableId="2147235917">
    <w:abstractNumId w:val="5"/>
  </w:num>
  <w:num w:numId="4" w16cid:durableId="1008218007">
    <w:abstractNumId w:val="2"/>
  </w:num>
  <w:num w:numId="5" w16cid:durableId="107168391">
    <w:abstractNumId w:val="4"/>
  </w:num>
  <w:num w:numId="6" w16cid:durableId="175119121">
    <w:abstractNumId w:val="7"/>
  </w:num>
  <w:num w:numId="7" w16cid:durableId="581135613">
    <w:abstractNumId w:val="0"/>
  </w:num>
  <w:num w:numId="8" w16cid:durableId="1828936762">
    <w:abstractNumId w:val="1"/>
  </w:num>
  <w:num w:numId="9" w16cid:durableId="1248222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0C"/>
    <w:rsid w:val="000161E1"/>
    <w:rsid w:val="00021303"/>
    <w:rsid w:val="000815F4"/>
    <w:rsid w:val="000C115E"/>
    <w:rsid w:val="000D1308"/>
    <w:rsid w:val="000D212B"/>
    <w:rsid w:val="00107E81"/>
    <w:rsid w:val="00117AE5"/>
    <w:rsid w:val="00144072"/>
    <w:rsid w:val="00162119"/>
    <w:rsid w:val="00195AB3"/>
    <w:rsid w:val="001C6469"/>
    <w:rsid w:val="0021475C"/>
    <w:rsid w:val="0021547C"/>
    <w:rsid w:val="0023086B"/>
    <w:rsid w:val="002A310C"/>
    <w:rsid w:val="002A6C6F"/>
    <w:rsid w:val="002F3D7A"/>
    <w:rsid w:val="0036228A"/>
    <w:rsid w:val="00372664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3447E"/>
    <w:rsid w:val="007571B5"/>
    <w:rsid w:val="007772B1"/>
    <w:rsid w:val="007D0492"/>
    <w:rsid w:val="007E1280"/>
    <w:rsid w:val="008424CE"/>
    <w:rsid w:val="0084786E"/>
    <w:rsid w:val="00890F1A"/>
    <w:rsid w:val="00896BAC"/>
    <w:rsid w:val="008E2197"/>
    <w:rsid w:val="0096497B"/>
    <w:rsid w:val="00993469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42CEE"/>
    <w:rsid w:val="00B545E8"/>
    <w:rsid w:val="00B73E22"/>
    <w:rsid w:val="00B879C0"/>
    <w:rsid w:val="00BB7CE4"/>
    <w:rsid w:val="00BC33C3"/>
    <w:rsid w:val="00BF0DAF"/>
    <w:rsid w:val="00BF1190"/>
    <w:rsid w:val="00BF19FD"/>
    <w:rsid w:val="00C05345"/>
    <w:rsid w:val="00C344AA"/>
    <w:rsid w:val="00C37B1A"/>
    <w:rsid w:val="00C777FF"/>
    <w:rsid w:val="00C8417B"/>
    <w:rsid w:val="00CD2FD2"/>
    <w:rsid w:val="00D12DFD"/>
    <w:rsid w:val="00D25AF9"/>
    <w:rsid w:val="00D35953"/>
    <w:rsid w:val="00D62B7E"/>
    <w:rsid w:val="00DC3282"/>
    <w:rsid w:val="00E22248"/>
    <w:rsid w:val="00E37723"/>
    <w:rsid w:val="00E74EBA"/>
    <w:rsid w:val="00EC3A50"/>
    <w:rsid w:val="00EF23BC"/>
    <w:rsid w:val="00FA1DB7"/>
    <w:rsid w:val="00FE715C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FFB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CEE"/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161E1"/>
  </w:style>
  <w:style w:type="paragraph" w:styleId="a6">
    <w:name w:val="footer"/>
    <w:basedOn w:val="a0"/>
    <w:link w:val="a7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0161E1"/>
  </w:style>
  <w:style w:type="paragraph" w:styleId="a8">
    <w:name w:val="List Paragraph"/>
    <w:basedOn w:val="a0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a9">
    <w:name w:val="Table Grid"/>
    <w:basedOn w:val="a2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890F1A"/>
    <w:rPr>
      <w:color w:val="808080"/>
    </w:rPr>
  </w:style>
  <w:style w:type="paragraph" w:customStyle="1" w:styleId="Logo">
    <w:name w:val="Logo"/>
    <w:basedOn w:val="a0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ab">
    <w:name w:val="Title"/>
    <w:basedOn w:val="a0"/>
    <w:next w:val="a0"/>
    <w:link w:val="ac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a1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ac">
    <w:name w:val="Заголовок Знак"/>
    <w:basedOn w:val="a1"/>
    <w:link w:val="ab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ae">
    <w:name w:val="Подзаголовок Знак"/>
    <w:basedOn w:val="a1"/>
    <w:link w:val="ad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a0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10">
    <w:name w:val="Заголовок 1 Знак"/>
    <w:basedOn w:val="a1"/>
    <w:link w:val="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a1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a0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a0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a1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a0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a1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a0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a1"/>
    <w:link w:val="Skill"/>
    <w:uiPriority w:val="17"/>
    <w:rsid w:val="000161E1"/>
    <w:rPr>
      <w:kern w:val="24"/>
    </w:rPr>
  </w:style>
  <w:style w:type="character" w:customStyle="1" w:styleId="20">
    <w:name w:val="Заголовок 2 Знак"/>
    <w:basedOn w:val="a1"/>
    <w:link w:val="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a1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30">
    <w:name w:val="Заголовок 3 Знак"/>
    <w:basedOn w:val="a1"/>
    <w:link w:val="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40">
    <w:name w:val="Заголовок 4 Знак"/>
    <w:basedOn w:val="a1"/>
    <w:link w:val="4"/>
    <w:uiPriority w:val="9"/>
    <w:rsid w:val="00552F9B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1"/>
    <w:link w:val="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a">
    <w:name w:val="List Bullet"/>
    <w:basedOn w:val="a0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a0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a1"/>
    <w:link w:val="JobDescription"/>
    <w:uiPriority w:val="18"/>
    <w:rsid w:val="000161E1"/>
  </w:style>
  <w:style w:type="paragraph" w:customStyle="1" w:styleId="GraphicAnchor">
    <w:name w:val="Graphic Anchor"/>
    <w:basedOn w:val="a0"/>
    <w:qFormat/>
    <w:rsid w:val="000815F4"/>
    <w:pPr>
      <w:spacing w:after="0" w:line="240" w:lineRule="auto"/>
    </w:pPr>
    <w:rPr>
      <w:sz w:val="2"/>
    </w:rPr>
  </w:style>
  <w:style w:type="character" w:styleId="af">
    <w:name w:val="Hyperlink"/>
    <w:basedOn w:val="a1"/>
    <w:uiPriority w:val="99"/>
    <w:unhideWhenUsed/>
    <w:rsid w:val="002A310C"/>
    <w:rPr>
      <w:color w:val="FE006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2A310C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372664"/>
    <w:rPr>
      <w:color w:val="FE0066" w:themeColor="followedHyperlink"/>
      <w:u w:val="single"/>
    </w:rPr>
  </w:style>
  <w:style w:type="character" w:customStyle="1" w:styleId="fontstyle01">
    <w:name w:val="fontstyle01"/>
    <w:basedOn w:val="a1"/>
    <w:rsid w:val="00372664"/>
    <w:rPr>
      <w:rFonts w:ascii="OpenSans-Bold" w:hAnsi="OpenSans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.me/MarselMadanbekov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marselMadanbekov" TargetMode="External"/><Relationship Id="rId17" Type="http://schemas.openxmlformats.org/officeDocument/2006/relationships/image" Target="media/image5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rsel.madanbekov1@gmail.com" TargetMode="External"/><Relationship Id="rId24" Type="http://schemas.openxmlformats.org/officeDocument/2006/relationships/hyperlink" Target="https://github.com/marselMadanbekov/academia_frontend_1.1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3.svg"/><Relationship Id="rId23" Type="http://schemas.openxmlformats.org/officeDocument/2006/relationships/hyperlink" Target="https://github.com/marselMadanbekov/academia_backend_1.1.git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cover%20letter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2023-05-08T18:31:00Z</dcterms:created>
  <dcterms:modified xsi:type="dcterms:W3CDTF">2023-06-16T15:17:00Z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